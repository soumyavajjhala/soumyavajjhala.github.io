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4"/>
          <w:szCs w:val="24"/>
        </w:rPr>
        <w:alias w:val="Resume Name"/>
        <w:tag w:val="Resume Name"/>
        <w:id w:val="1517890734"/>
        <w:placeholder>
          <w:docPart w:val="7686BB9AA2C743C0A28909D70DBD158E"/>
        </w:placeholder>
        <w:docPartList>
          <w:docPartGallery w:val="Quick Parts"/>
          <w:docPartCategory w:val=" Resume Name"/>
        </w:docPartList>
      </w:sdtPr>
      <w:sdtEndPr>
        <w:rPr>
          <w:sz w:val="23"/>
          <w:szCs w:val="20"/>
        </w:rPr>
      </w:sdtEndPr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AC3597" w:rsidRPr="00E626B4" w:rsidTr="00AC3597">
            <w:trPr>
              <w:trHeight w:val="648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C3597" w:rsidRPr="00E626B4" w:rsidRDefault="00AC3597">
                <w:pPr>
                  <w:pStyle w:val="PersonalName"/>
                  <w:spacing w:line="240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C3597" w:rsidRPr="00E626B4" w:rsidRDefault="00AC3597">
                <w:pPr>
                  <w:pStyle w:val="PersonalName"/>
                  <w:spacing w:line="240" w:lineRule="auto"/>
                  <w:rPr>
                    <w:sz w:val="24"/>
                    <w:szCs w:val="24"/>
                  </w:rPr>
                </w:pPr>
                <w:bookmarkStart w:id="0" w:name="_GoBack"/>
                <w:bookmarkEnd w:id="0"/>
                <w:r w:rsidRPr="00E626B4">
                  <w:rPr>
                    <w:sz w:val="24"/>
                    <w:szCs w:val="24"/>
                  </w:rPr>
                  <w:t>Tina Nguyen</w:t>
                </w:r>
              </w:p>
            </w:tc>
          </w:tr>
          <w:tr w:rsidR="00AC3597" w:rsidRPr="00E626B4" w:rsidTr="00AC3597">
            <w:trPr>
              <w:trHeight w:val="257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C3597" w:rsidRPr="00E626B4" w:rsidRDefault="00AC3597">
                <w:pPr>
                  <w:spacing w:after="0"/>
                  <w:rPr>
                    <w:sz w:val="24"/>
                    <w:szCs w:val="24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C3597" w:rsidRPr="00E626B4" w:rsidRDefault="00AC3597">
                <w:pPr>
                  <w:pStyle w:val="SenderAddress"/>
                  <w:rPr>
                    <w:sz w:val="24"/>
                    <w:szCs w:val="24"/>
                  </w:rPr>
                </w:pPr>
                <w:r w:rsidRPr="00E626B4">
                  <w:rPr>
                    <w:sz w:val="24"/>
                    <w:szCs w:val="24"/>
                  </w:rPr>
                  <w:t>1776 Atwood Avenue, Madison, WI 53704</w:t>
                </w:r>
                <w:r w:rsidRPr="00E626B4">
                  <w:rPr>
                    <w:sz w:val="24"/>
                    <w:szCs w:val="24"/>
                  </w:rPr>
                  <w:br/>
                  <w:t>(608) 555-0347</w:t>
                </w:r>
                <w:r w:rsidRPr="00E626B4">
                  <w:rPr>
                    <w:sz w:val="24"/>
                    <w:szCs w:val="24"/>
                  </w:rPr>
                  <w:br/>
                  <w:t>tnguyen@alcona.net</w:t>
                </w:r>
              </w:p>
            </w:tc>
          </w:tr>
        </w:tbl>
        <w:p w:rsidR="00684C21" w:rsidRDefault="00335BEF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684C21" w:rsidRPr="00E626B4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C21" w:rsidRPr="00E626B4" w:rsidRDefault="00684C21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84C21" w:rsidRPr="00E626B4" w:rsidRDefault="00335BEF">
            <w:pPr>
              <w:pStyle w:val="Section"/>
              <w:spacing w:after="0"/>
              <w:rPr>
                <w:szCs w:val="24"/>
              </w:rPr>
            </w:pPr>
            <w:r w:rsidRPr="00E626B4">
              <w:rPr>
                <w:szCs w:val="24"/>
              </w:rPr>
              <w:t>Objectives</w:t>
            </w:r>
          </w:p>
          <w:p w:rsidR="00684C21" w:rsidRPr="00E626B4" w:rsidRDefault="00AC3597">
            <w:pPr>
              <w:spacing w:after="0" w:line="240" w:lineRule="auto"/>
              <w:rPr>
                <w:sz w:val="24"/>
                <w:szCs w:val="24"/>
              </w:rPr>
            </w:pPr>
            <w:r w:rsidRPr="00E626B4">
              <w:rPr>
                <w:sz w:val="24"/>
                <w:szCs w:val="24"/>
              </w:rPr>
              <w:t>To obtain a position using my computer and communication skills.</w:t>
            </w:r>
          </w:p>
          <w:p w:rsidR="00684C21" w:rsidRPr="00E626B4" w:rsidRDefault="00335BEF">
            <w:pPr>
              <w:pStyle w:val="Section"/>
              <w:spacing w:after="0"/>
              <w:rPr>
                <w:szCs w:val="24"/>
              </w:rPr>
            </w:pPr>
            <w:r w:rsidRPr="00E626B4">
              <w:rPr>
                <w:szCs w:val="24"/>
              </w:rPr>
              <w:t>Education</w:t>
            </w:r>
          </w:p>
          <w:p w:rsidR="00684C21" w:rsidRPr="00E626B4" w:rsidRDefault="00AC3597">
            <w:pPr>
              <w:pStyle w:val="Subsection"/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Madison Area Technical College</w:t>
            </w:r>
          </w:p>
          <w:p w:rsidR="00684C21" w:rsidRPr="00E626B4" w:rsidRDefault="00AC359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E626B4">
              <w:rPr>
                <w:szCs w:val="24"/>
              </w:rPr>
              <w:t>June 2015</w:t>
            </w:r>
          </w:p>
          <w:p w:rsidR="00684C21" w:rsidRPr="00E626B4" w:rsidRDefault="00AC359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Business Computing Specialist certificate</w:t>
            </w:r>
          </w:p>
          <w:p w:rsidR="00AC3597" w:rsidRPr="00E626B4" w:rsidRDefault="00AC359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Dean’s List, four semesters</w:t>
            </w:r>
          </w:p>
          <w:p w:rsidR="00AC3597" w:rsidRPr="00E626B4" w:rsidRDefault="00AC359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President, Community Service Club</w:t>
            </w:r>
          </w:p>
          <w:p w:rsidR="00684C21" w:rsidRPr="00E626B4" w:rsidRDefault="00335BEF">
            <w:pPr>
              <w:pStyle w:val="Section"/>
              <w:spacing w:after="0"/>
              <w:rPr>
                <w:szCs w:val="24"/>
              </w:rPr>
            </w:pPr>
            <w:r w:rsidRPr="00E626B4">
              <w:rPr>
                <w:szCs w:val="24"/>
              </w:rPr>
              <w:t>experience</w:t>
            </w:r>
          </w:p>
          <w:p w:rsidR="00684C21" w:rsidRPr="00E626B4" w:rsidRDefault="00AC3597">
            <w:pPr>
              <w:pStyle w:val="Subsection"/>
              <w:spacing w:after="0" w:line="240" w:lineRule="auto"/>
              <w:rPr>
                <w:color w:val="000000"/>
                <w:spacing w:val="0"/>
                <w:szCs w:val="24"/>
              </w:rPr>
            </w:pPr>
            <w:r w:rsidRPr="00E626B4">
              <w:rPr>
                <w:b w:val="0"/>
                <w:bCs/>
                <w:color w:val="000000"/>
                <w:spacing w:val="0"/>
                <w:szCs w:val="24"/>
              </w:rPr>
              <w:t>Office Assistant (part-time)</w:t>
            </w:r>
            <w:r w:rsidR="00335BEF" w:rsidRPr="00E626B4">
              <w:rPr>
                <w:b w:val="0"/>
                <w:bCs/>
                <w:szCs w:val="24"/>
              </w:rPr>
              <w:t xml:space="preserve"> </w:t>
            </w:r>
            <w:r w:rsidR="00335BEF" w:rsidRPr="00E626B4">
              <w:rPr>
                <w:szCs w:val="24"/>
              </w:rPr>
              <w:t>|</w:t>
            </w:r>
            <w:r w:rsidR="00335BEF" w:rsidRPr="00E626B4">
              <w:rPr>
                <w:b w:val="0"/>
                <w:bCs/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326177524"/>
                <w:placeholder>
                  <w:docPart w:val="AFB684D8A77243CE91B6A52FF18A0927"/>
                </w:placeholder>
              </w:sdtPr>
              <w:sdtEndPr/>
              <w:sdtContent>
                <w:r w:rsidRPr="00E626B4">
                  <w:rPr>
                    <w:szCs w:val="24"/>
                  </w:rPr>
                  <w:t>The Robinson Company</w:t>
                </w:r>
              </w:sdtContent>
            </w:sdt>
          </w:p>
          <w:p w:rsidR="00684C21" w:rsidRPr="00E626B4" w:rsidRDefault="00AC3597">
            <w:pPr>
              <w:spacing w:after="0" w:line="240" w:lineRule="auto"/>
              <w:rPr>
                <w:sz w:val="24"/>
                <w:szCs w:val="24"/>
              </w:rPr>
            </w:pPr>
            <w:r w:rsidRPr="00E626B4">
              <w:rPr>
                <w:sz w:val="24"/>
                <w:szCs w:val="24"/>
              </w:rPr>
              <w:t>September 2014</w:t>
            </w:r>
            <w:r w:rsidR="00335BEF" w:rsidRPr="00E626B4">
              <w:rPr>
                <w:sz w:val="24"/>
                <w:szCs w:val="24"/>
              </w:rPr>
              <w:t xml:space="preserve"> - </w:t>
            </w:r>
            <w:r w:rsidRPr="00E626B4">
              <w:rPr>
                <w:sz w:val="24"/>
                <w:szCs w:val="24"/>
              </w:rPr>
              <w:t>present</w:t>
            </w:r>
          </w:p>
          <w:p w:rsidR="00684C21" w:rsidRPr="00E626B4" w:rsidRDefault="00AC359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Data entry and report generation using company spreadsheets and databases</w:t>
            </w:r>
          </w:p>
          <w:p w:rsidR="00684C21" w:rsidRPr="00E626B4" w:rsidRDefault="00335BEF">
            <w:pPr>
              <w:pStyle w:val="Section"/>
              <w:spacing w:after="0"/>
              <w:rPr>
                <w:szCs w:val="24"/>
              </w:rPr>
            </w:pPr>
            <w:r w:rsidRPr="00E626B4">
              <w:rPr>
                <w:szCs w:val="24"/>
              </w:rPr>
              <w:t>skills</w:t>
            </w:r>
          </w:p>
          <w:p w:rsidR="00684C21" w:rsidRPr="00E626B4" w:rsidRDefault="00AC3597">
            <w:pPr>
              <w:pStyle w:val="ListBullet"/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Proficiency using Word, Excel, and Access (completed advanced courses in Microsoft Office programs)</w:t>
            </w:r>
          </w:p>
          <w:p w:rsidR="00684C21" w:rsidRPr="00E626B4" w:rsidRDefault="00AC3597" w:rsidP="00AC3597">
            <w:pPr>
              <w:pStyle w:val="ListBullet"/>
              <w:spacing w:after="0" w:line="240" w:lineRule="auto"/>
              <w:rPr>
                <w:szCs w:val="24"/>
              </w:rPr>
            </w:pPr>
            <w:r w:rsidRPr="00E626B4">
              <w:rPr>
                <w:szCs w:val="24"/>
              </w:rPr>
              <w:t>Excellent written and verbal communications (completed courses in Business Communications, PowerPoint, and Speech)</w:t>
            </w:r>
          </w:p>
        </w:tc>
      </w:tr>
    </w:tbl>
    <w:p w:rsidR="00684C21" w:rsidRPr="00E626B4" w:rsidRDefault="00684C21">
      <w:pPr>
        <w:rPr>
          <w:sz w:val="24"/>
          <w:szCs w:val="24"/>
        </w:rPr>
      </w:pPr>
    </w:p>
    <w:sectPr w:rsidR="00684C21" w:rsidRPr="00E626B4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EF" w:rsidRDefault="00335BEF">
      <w:pPr>
        <w:spacing w:after="0" w:line="240" w:lineRule="auto"/>
      </w:pPr>
      <w:r>
        <w:separator/>
      </w:r>
    </w:p>
  </w:endnote>
  <w:endnote w:type="continuationSeparator" w:id="0">
    <w:p w:rsidR="00335BEF" w:rsidRDefault="0033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C21" w:rsidRDefault="00684C21"/>
  <w:p w:rsidR="00684C21" w:rsidRDefault="00335BEF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EF" w:rsidRDefault="00335BEF">
      <w:pPr>
        <w:spacing w:after="0" w:line="240" w:lineRule="auto"/>
      </w:pPr>
      <w:r>
        <w:separator/>
      </w:r>
    </w:p>
  </w:footnote>
  <w:footnote w:type="continuationSeparator" w:id="0">
    <w:p w:rsidR="00335BEF" w:rsidRDefault="0033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3C30F7B74C994F738D71E9940869AD6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84C21" w:rsidRDefault="00AC3597">
        <w:pPr>
          <w:pStyle w:val="HeaderOdd"/>
        </w:pPr>
        <w:r>
          <w:t>Tina Nguyen</w:t>
        </w:r>
      </w:p>
    </w:sdtContent>
  </w:sdt>
  <w:p w:rsidR="00684C21" w:rsidRDefault="00684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CF"/>
    <w:rsid w:val="0011431E"/>
    <w:rsid w:val="00335BEF"/>
    <w:rsid w:val="00684C21"/>
    <w:rsid w:val="008C03CF"/>
    <w:rsid w:val="00AC3597"/>
    <w:rsid w:val="00E6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86BB9AA2C743C0A28909D70DBD1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3430B-D6CA-49FD-86C2-D1D0ED7D086F}"/>
      </w:docPartPr>
      <w:docPartBody>
        <w:p w:rsidR="00000000" w:rsidRDefault="00A50D45">
          <w:pPr>
            <w:pStyle w:val="7686BB9AA2C743C0A28909D70DBD158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FB684D8A77243CE91B6A52FF18A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B674-BF22-4197-9837-8FCB293CBE2A}"/>
      </w:docPartPr>
      <w:docPartBody>
        <w:p w:rsidR="00000000" w:rsidRDefault="00A50D45">
          <w:pPr>
            <w:pStyle w:val="AFB684D8A77243CE91B6A52FF18A0927"/>
          </w:pPr>
          <w:r>
            <w:t>[Type the company name]</w:t>
          </w:r>
        </w:p>
      </w:docPartBody>
    </w:docPart>
    <w:docPart>
      <w:docPartPr>
        <w:name w:val="3C30F7B74C994F738D71E9940869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21429-0476-4D31-9DD8-0EA1C082DB8E}"/>
      </w:docPartPr>
      <w:docPartBody>
        <w:p w:rsidR="00000000" w:rsidRDefault="00ED33F3" w:rsidP="00ED33F3">
          <w:pPr>
            <w:pStyle w:val="3C30F7B74C994F738D71E9940869AD62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F3"/>
    <w:rsid w:val="00A50D45"/>
    <w:rsid w:val="00E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D33F3"/>
    <w:rPr>
      <w:color w:val="808080"/>
    </w:rPr>
  </w:style>
  <w:style w:type="paragraph" w:customStyle="1" w:styleId="7686BB9AA2C743C0A28909D70DBD158E">
    <w:name w:val="7686BB9AA2C743C0A28909D70DBD158E"/>
  </w:style>
  <w:style w:type="paragraph" w:customStyle="1" w:styleId="176D678341084F8D945EC5D4A70D6189">
    <w:name w:val="176D678341084F8D945EC5D4A70D6189"/>
  </w:style>
  <w:style w:type="paragraph" w:customStyle="1" w:styleId="E54041C13D154E5C8501ABCE685D84A8">
    <w:name w:val="E54041C13D154E5C8501ABCE685D84A8"/>
  </w:style>
  <w:style w:type="paragraph" w:customStyle="1" w:styleId="D7CF220BB3E140BDAA1138A17D5C2F08">
    <w:name w:val="D7CF220BB3E140BDAA1138A17D5C2F08"/>
  </w:style>
  <w:style w:type="paragraph" w:customStyle="1" w:styleId="BF829DA80DC741C78E0942F456E9DC7E">
    <w:name w:val="BF829DA80DC741C78E0942F456E9DC7E"/>
  </w:style>
  <w:style w:type="paragraph" w:customStyle="1" w:styleId="04CE7C57279E4A45A2374881FBDD8056">
    <w:name w:val="04CE7C57279E4A45A2374881FBDD8056"/>
  </w:style>
  <w:style w:type="paragraph" w:customStyle="1" w:styleId="B4DDA379AFA34AD282963E9830216221">
    <w:name w:val="B4DDA379AFA34AD282963E9830216221"/>
  </w:style>
  <w:style w:type="paragraph" w:customStyle="1" w:styleId="11EBDEF45E3044F9B8C93EA9DCAA9C5A">
    <w:name w:val="11EBDEF45E3044F9B8C93EA9DCAA9C5A"/>
  </w:style>
  <w:style w:type="paragraph" w:customStyle="1" w:styleId="6ADCC484498F49669B1FDED69D7ECFB1">
    <w:name w:val="6ADCC484498F49669B1FDED69D7ECFB1"/>
  </w:style>
  <w:style w:type="paragraph" w:customStyle="1" w:styleId="354174C7924C42CCBC1678460C235D43">
    <w:name w:val="354174C7924C42CCBC1678460C235D43"/>
  </w:style>
  <w:style w:type="paragraph" w:customStyle="1" w:styleId="C618BDC090264352A012B3EE2CD54FED">
    <w:name w:val="C618BDC090264352A012B3EE2CD54FED"/>
  </w:style>
  <w:style w:type="paragraph" w:customStyle="1" w:styleId="4819E31B2F0E4BC58D7F09FE7919350A">
    <w:name w:val="4819E31B2F0E4BC58D7F09FE7919350A"/>
  </w:style>
  <w:style w:type="paragraph" w:customStyle="1" w:styleId="AFB684D8A77243CE91B6A52FF18A0927">
    <w:name w:val="AFB684D8A77243CE91B6A52FF18A0927"/>
  </w:style>
  <w:style w:type="paragraph" w:customStyle="1" w:styleId="EC776F75BC97482BA1522A613AA2AEC0">
    <w:name w:val="EC776F75BC97482BA1522A613AA2AEC0"/>
  </w:style>
  <w:style w:type="paragraph" w:customStyle="1" w:styleId="6258B4FB887D4C56994D20B28FEAB860">
    <w:name w:val="6258B4FB887D4C56994D20B28FEAB860"/>
  </w:style>
  <w:style w:type="paragraph" w:customStyle="1" w:styleId="32314D0A3AA34F81881AF1FDA7413F24">
    <w:name w:val="32314D0A3AA34F81881AF1FDA7413F24"/>
  </w:style>
  <w:style w:type="paragraph" w:customStyle="1" w:styleId="962796C6C3094FB49C0C78F2F374B73B">
    <w:name w:val="962796C6C3094FB49C0C78F2F374B73B"/>
  </w:style>
  <w:style w:type="paragraph" w:customStyle="1" w:styleId="A6E656E9865B4D46950E57166BAFBCD8">
    <w:name w:val="A6E656E9865B4D46950E57166BAFBCD8"/>
    <w:rsid w:val="00ED33F3"/>
  </w:style>
  <w:style w:type="paragraph" w:customStyle="1" w:styleId="C1A5E3817042419B83C1F61B3CE98AFF">
    <w:name w:val="C1A5E3817042419B83C1F61B3CE98AFF"/>
    <w:rsid w:val="00ED33F3"/>
  </w:style>
  <w:style w:type="paragraph" w:customStyle="1" w:styleId="378CD01FAEC84EBAA89DB0DE91EA9B8A">
    <w:name w:val="378CD01FAEC84EBAA89DB0DE91EA9B8A"/>
    <w:rsid w:val="00ED33F3"/>
  </w:style>
  <w:style w:type="paragraph" w:customStyle="1" w:styleId="3C30F7B74C994F738D71E9940869AD62">
    <w:name w:val="3C30F7B74C994F738D71E9940869AD62"/>
    <w:rsid w:val="00ED33F3"/>
  </w:style>
  <w:style w:type="paragraph" w:customStyle="1" w:styleId="384B7212AD87407EB51BE52447E02A50">
    <w:name w:val="384B7212AD87407EB51BE52447E02A50"/>
    <w:rsid w:val="00ED33F3"/>
  </w:style>
  <w:style w:type="paragraph" w:customStyle="1" w:styleId="0DB334534F274D1B9F3BCE7C91A4D739">
    <w:name w:val="0DB334534F274D1B9F3BCE7C91A4D739"/>
    <w:rsid w:val="00ED33F3"/>
  </w:style>
  <w:style w:type="paragraph" w:customStyle="1" w:styleId="F277E354EE9249E6928D8108121BE1A3">
    <w:name w:val="F277E354EE9249E6928D8108121BE1A3"/>
    <w:rsid w:val="00ED33F3"/>
  </w:style>
  <w:style w:type="paragraph" w:customStyle="1" w:styleId="DF1233A9F1BF45ACBE4B3C52C2EAC94C">
    <w:name w:val="DF1233A9F1BF45ACBE4B3C52C2EAC94C"/>
    <w:rsid w:val="00ED33F3"/>
  </w:style>
  <w:style w:type="paragraph" w:customStyle="1" w:styleId="C3732B7F26D54185A6A3A7B73AA37F46">
    <w:name w:val="C3732B7F26D54185A6A3A7B73AA37F46"/>
    <w:rsid w:val="00ED33F3"/>
  </w:style>
  <w:style w:type="paragraph" w:customStyle="1" w:styleId="914193D22B544C3D8525E768A5EDBC2F">
    <w:name w:val="914193D22B544C3D8525E768A5EDBC2F"/>
    <w:rsid w:val="00ED33F3"/>
  </w:style>
  <w:style w:type="paragraph" w:customStyle="1" w:styleId="6C62D4341BE142D0B2FA3B7E837A5ED8">
    <w:name w:val="6C62D4341BE142D0B2FA3B7E837A5ED8"/>
    <w:rsid w:val="00ED33F3"/>
  </w:style>
  <w:style w:type="paragraph" w:customStyle="1" w:styleId="DA4DED2B81A6493A8DA5F98BD958993A">
    <w:name w:val="DA4DED2B81A6493A8DA5F98BD958993A"/>
    <w:rsid w:val="00ED33F3"/>
  </w:style>
  <w:style w:type="paragraph" w:customStyle="1" w:styleId="EA6FE3D56D694089810780EEBFFCA710">
    <w:name w:val="EA6FE3D56D694089810780EEBFFCA710"/>
    <w:rsid w:val="00ED33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D33F3"/>
    <w:rPr>
      <w:color w:val="808080"/>
    </w:rPr>
  </w:style>
  <w:style w:type="paragraph" w:customStyle="1" w:styleId="7686BB9AA2C743C0A28909D70DBD158E">
    <w:name w:val="7686BB9AA2C743C0A28909D70DBD158E"/>
  </w:style>
  <w:style w:type="paragraph" w:customStyle="1" w:styleId="176D678341084F8D945EC5D4A70D6189">
    <w:name w:val="176D678341084F8D945EC5D4A70D6189"/>
  </w:style>
  <w:style w:type="paragraph" w:customStyle="1" w:styleId="E54041C13D154E5C8501ABCE685D84A8">
    <w:name w:val="E54041C13D154E5C8501ABCE685D84A8"/>
  </w:style>
  <w:style w:type="paragraph" w:customStyle="1" w:styleId="D7CF220BB3E140BDAA1138A17D5C2F08">
    <w:name w:val="D7CF220BB3E140BDAA1138A17D5C2F08"/>
  </w:style>
  <w:style w:type="paragraph" w:customStyle="1" w:styleId="BF829DA80DC741C78E0942F456E9DC7E">
    <w:name w:val="BF829DA80DC741C78E0942F456E9DC7E"/>
  </w:style>
  <w:style w:type="paragraph" w:customStyle="1" w:styleId="04CE7C57279E4A45A2374881FBDD8056">
    <w:name w:val="04CE7C57279E4A45A2374881FBDD8056"/>
  </w:style>
  <w:style w:type="paragraph" w:customStyle="1" w:styleId="B4DDA379AFA34AD282963E9830216221">
    <w:name w:val="B4DDA379AFA34AD282963E9830216221"/>
  </w:style>
  <w:style w:type="paragraph" w:customStyle="1" w:styleId="11EBDEF45E3044F9B8C93EA9DCAA9C5A">
    <w:name w:val="11EBDEF45E3044F9B8C93EA9DCAA9C5A"/>
  </w:style>
  <w:style w:type="paragraph" w:customStyle="1" w:styleId="6ADCC484498F49669B1FDED69D7ECFB1">
    <w:name w:val="6ADCC484498F49669B1FDED69D7ECFB1"/>
  </w:style>
  <w:style w:type="paragraph" w:customStyle="1" w:styleId="354174C7924C42CCBC1678460C235D43">
    <w:name w:val="354174C7924C42CCBC1678460C235D43"/>
  </w:style>
  <w:style w:type="paragraph" w:customStyle="1" w:styleId="C618BDC090264352A012B3EE2CD54FED">
    <w:name w:val="C618BDC090264352A012B3EE2CD54FED"/>
  </w:style>
  <w:style w:type="paragraph" w:customStyle="1" w:styleId="4819E31B2F0E4BC58D7F09FE7919350A">
    <w:name w:val="4819E31B2F0E4BC58D7F09FE7919350A"/>
  </w:style>
  <w:style w:type="paragraph" w:customStyle="1" w:styleId="AFB684D8A77243CE91B6A52FF18A0927">
    <w:name w:val="AFB684D8A77243CE91B6A52FF18A0927"/>
  </w:style>
  <w:style w:type="paragraph" w:customStyle="1" w:styleId="EC776F75BC97482BA1522A613AA2AEC0">
    <w:name w:val="EC776F75BC97482BA1522A613AA2AEC0"/>
  </w:style>
  <w:style w:type="paragraph" w:customStyle="1" w:styleId="6258B4FB887D4C56994D20B28FEAB860">
    <w:name w:val="6258B4FB887D4C56994D20B28FEAB860"/>
  </w:style>
  <w:style w:type="paragraph" w:customStyle="1" w:styleId="32314D0A3AA34F81881AF1FDA7413F24">
    <w:name w:val="32314D0A3AA34F81881AF1FDA7413F24"/>
  </w:style>
  <w:style w:type="paragraph" w:customStyle="1" w:styleId="962796C6C3094FB49C0C78F2F374B73B">
    <w:name w:val="962796C6C3094FB49C0C78F2F374B73B"/>
  </w:style>
  <w:style w:type="paragraph" w:customStyle="1" w:styleId="A6E656E9865B4D46950E57166BAFBCD8">
    <w:name w:val="A6E656E9865B4D46950E57166BAFBCD8"/>
    <w:rsid w:val="00ED33F3"/>
  </w:style>
  <w:style w:type="paragraph" w:customStyle="1" w:styleId="C1A5E3817042419B83C1F61B3CE98AFF">
    <w:name w:val="C1A5E3817042419B83C1F61B3CE98AFF"/>
    <w:rsid w:val="00ED33F3"/>
  </w:style>
  <w:style w:type="paragraph" w:customStyle="1" w:styleId="378CD01FAEC84EBAA89DB0DE91EA9B8A">
    <w:name w:val="378CD01FAEC84EBAA89DB0DE91EA9B8A"/>
    <w:rsid w:val="00ED33F3"/>
  </w:style>
  <w:style w:type="paragraph" w:customStyle="1" w:styleId="3C30F7B74C994F738D71E9940869AD62">
    <w:name w:val="3C30F7B74C994F738D71E9940869AD62"/>
    <w:rsid w:val="00ED33F3"/>
  </w:style>
  <w:style w:type="paragraph" w:customStyle="1" w:styleId="384B7212AD87407EB51BE52447E02A50">
    <w:name w:val="384B7212AD87407EB51BE52447E02A50"/>
    <w:rsid w:val="00ED33F3"/>
  </w:style>
  <w:style w:type="paragraph" w:customStyle="1" w:styleId="0DB334534F274D1B9F3BCE7C91A4D739">
    <w:name w:val="0DB334534F274D1B9F3BCE7C91A4D739"/>
    <w:rsid w:val="00ED33F3"/>
  </w:style>
  <w:style w:type="paragraph" w:customStyle="1" w:styleId="F277E354EE9249E6928D8108121BE1A3">
    <w:name w:val="F277E354EE9249E6928D8108121BE1A3"/>
    <w:rsid w:val="00ED33F3"/>
  </w:style>
  <w:style w:type="paragraph" w:customStyle="1" w:styleId="DF1233A9F1BF45ACBE4B3C52C2EAC94C">
    <w:name w:val="DF1233A9F1BF45ACBE4B3C52C2EAC94C"/>
    <w:rsid w:val="00ED33F3"/>
  </w:style>
  <w:style w:type="paragraph" w:customStyle="1" w:styleId="C3732B7F26D54185A6A3A7B73AA37F46">
    <w:name w:val="C3732B7F26D54185A6A3A7B73AA37F46"/>
    <w:rsid w:val="00ED33F3"/>
  </w:style>
  <w:style w:type="paragraph" w:customStyle="1" w:styleId="914193D22B544C3D8525E768A5EDBC2F">
    <w:name w:val="914193D22B544C3D8525E768A5EDBC2F"/>
    <w:rsid w:val="00ED33F3"/>
  </w:style>
  <w:style w:type="paragraph" w:customStyle="1" w:styleId="6C62D4341BE142D0B2FA3B7E837A5ED8">
    <w:name w:val="6C62D4341BE142D0B2FA3B7E837A5ED8"/>
    <w:rsid w:val="00ED33F3"/>
  </w:style>
  <w:style w:type="paragraph" w:customStyle="1" w:styleId="DA4DED2B81A6493A8DA5F98BD958993A">
    <w:name w:val="DA4DED2B81A6493A8DA5F98BD958993A"/>
    <w:rsid w:val="00ED33F3"/>
  </w:style>
  <w:style w:type="paragraph" w:customStyle="1" w:styleId="EA6FE3D56D694089810780EEBFFCA710">
    <w:name w:val="EA6FE3D56D694089810780EEBFFCA710"/>
    <w:rsid w:val="00ED3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1AD533F-1479-4959-9A4A-2FDDC96F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Nguyen</dc:creator>
  <cp:lastModifiedBy>soumya</cp:lastModifiedBy>
  <cp:revision>4</cp:revision>
  <dcterms:created xsi:type="dcterms:W3CDTF">2013-07-14T18:28:00Z</dcterms:created>
  <dcterms:modified xsi:type="dcterms:W3CDTF">2013-07-14T18:36:00Z</dcterms:modified>
</cp:coreProperties>
</file>
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D36D72B3-B72B-4B23-A83A-1CCBCF4E92A7}"/>
            <w:text/>
          </w:sdtPr>
          <w:sdtEndPr/>
          <w:sdtContent>
            <w:p w:rsidR="00351584" w:rsidRDefault="00C34DAE">
              <w:pPr>
                <w:pStyle w:val="Publishwithline"/>
              </w:pPr>
              <w:r>
                <w:t>Learn to Use Your Bluetooth Headset</w:t>
              </w:r>
            </w:p>
          </w:sdtContent>
        </w:sdt>
        <w:p w:rsidR="00351584" w:rsidRDefault="00351584">
          <w:pPr>
            <w:pStyle w:val="underline"/>
          </w:pPr>
        </w:p>
        <w:p w:rsidR="00351584" w:rsidRDefault="009C1AB3">
          <w:pPr>
            <w:pStyle w:val="PadderBetweenControlandBody"/>
          </w:pPr>
        </w:p>
      </w:sdtContent>
    </w:sdt>
    <w:p w:rsidR="00351584" w:rsidRPr="004865AA" w:rsidRDefault="00C34DAE">
      <w:pPr>
        <w:rPr>
          <w:rFonts w:ascii="Verdana" w:hAnsi="Verdana"/>
          <w:sz w:val="32"/>
          <w:szCs w:val="32"/>
        </w:rPr>
      </w:pPr>
      <w:r w:rsidRPr="004865AA">
        <w:rPr>
          <w:rFonts w:ascii="Verdana" w:hAnsi="Verdana"/>
          <w:sz w:val="32"/>
          <w:szCs w:val="32"/>
        </w:rPr>
        <w:t xml:space="preserve">Do you have one of our new Bluetooth Headsets? We can help you learn all about it! Call us at 512-555-0060, send us an </w:t>
      </w:r>
      <w:hyperlink r:id="rId6" w:tooltip="Texas Spectrum Wireless" w:history="1">
        <w:r w:rsidRPr="009C1AB3">
          <w:rPr>
            <w:rStyle w:val="Hyperlink"/>
            <w:rFonts w:ascii="Verdana" w:hAnsi="Verdana"/>
            <w:sz w:val="32"/>
            <w:szCs w:val="32"/>
          </w:rPr>
          <w:t>e</w:t>
        </w:r>
        <w:r w:rsidR="009C1AB3" w:rsidRPr="009C1AB3">
          <w:rPr>
            <w:rStyle w:val="Hyperlink"/>
            <w:rFonts w:ascii="Verdana" w:hAnsi="Verdana"/>
            <w:sz w:val="32"/>
            <w:szCs w:val="32"/>
          </w:rPr>
          <w:t>-</w:t>
        </w:r>
        <w:r w:rsidRPr="009C1AB3">
          <w:rPr>
            <w:rStyle w:val="Hyperlink"/>
            <w:rFonts w:ascii="Verdana" w:hAnsi="Verdana"/>
            <w:sz w:val="32"/>
            <w:szCs w:val="32"/>
          </w:rPr>
          <w:t>mail</w:t>
        </w:r>
      </w:hyperlink>
      <w:bookmarkStart w:id="0" w:name="_GoBack"/>
      <w:bookmarkEnd w:id="0"/>
      <w:r w:rsidRPr="004865AA">
        <w:rPr>
          <w:rFonts w:ascii="Verdana" w:hAnsi="Verdana"/>
          <w:sz w:val="32"/>
          <w:szCs w:val="32"/>
        </w:rPr>
        <w:t>, download user guides from our Web site, or visit our Austin store for hands-on assistance.</w:t>
      </w:r>
    </w:p>
    <w:sectPr w:rsidR="00351584" w:rsidRPr="004865A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260F8F"/>
    <w:rsid w:val="00260F8F"/>
    <w:rsid w:val="00351584"/>
    <w:rsid w:val="004865AA"/>
    <w:rsid w:val="0096492F"/>
    <w:rsid w:val="009C1AB3"/>
    <w:rsid w:val="00C3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260F8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9C1A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260F8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9C1A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lovrick@txspectru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8EF"/>
    <w:rsid w:val="00E128EF"/>
    <w:rsid w:val="00E4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28E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28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Learn to Use Your Bluetooth Headset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Props1.xml><?xml version="1.0" encoding="utf-8"?>
<ds:datastoreItem xmlns:ds="http://schemas.openxmlformats.org/officeDocument/2006/customXml" ds:itemID="{D36D72B3-B72B-4B23-A83A-1CCBCF4E92A7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4</cp:revision>
  <dcterms:created xsi:type="dcterms:W3CDTF">2013-07-20T16:28:00Z</dcterms:created>
  <dcterms:modified xsi:type="dcterms:W3CDTF">2013-07-20T16:34:00Z</dcterms:modified>
</cp:coreProperties>
</file>
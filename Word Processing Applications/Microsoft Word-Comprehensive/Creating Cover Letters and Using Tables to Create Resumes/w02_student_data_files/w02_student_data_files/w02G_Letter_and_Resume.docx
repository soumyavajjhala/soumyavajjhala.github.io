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681" w:rsidRPr="00C21D20" w:rsidRDefault="00A42420" w:rsidP="00514681">
      <w:pPr>
        <w:rPr>
          <w:rFonts w:ascii="Segoe UI Light" w:eastAsiaTheme="minorEastAsia" w:hAnsi="Segoe UI Light" w:cs="Segoe UI Light"/>
          <w:b/>
          <w:sz w:val="36"/>
          <w:szCs w:val="36"/>
        </w:rPr>
      </w:pPr>
      <w:bookmarkStart w:id="0" w:name="_GoBack"/>
      <w:bookmarkEnd w:id="0"/>
      <w:r w:rsidRPr="00C21D20">
        <w:rPr>
          <w:rFonts w:ascii="Segoe UI Light" w:eastAsiaTheme="minorEastAsia" w:hAnsi="Segoe UI Light" w:cs="Segoe UI Light"/>
          <w:b/>
          <w:sz w:val="36"/>
          <w:szCs w:val="36"/>
        </w:rPr>
        <w:t>William Franklin</w:t>
      </w:r>
    </w:p>
    <w:p w:rsidR="00514681" w:rsidRPr="00A42420" w:rsidRDefault="00A42420" w:rsidP="00514681">
      <w:pPr>
        <w:rPr>
          <w:rFonts w:ascii="Segoe UI Light" w:eastAsiaTheme="minorEastAsia" w:hAnsi="Segoe UI Light" w:cs="Segoe UI Light"/>
        </w:rPr>
      </w:pPr>
      <w:r w:rsidRPr="00A42420">
        <w:rPr>
          <w:rFonts w:ascii="Segoe UI Light" w:eastAsiaTheme="minorEastAsia" w:hAnsi="Segoe UI Light" w:cs="Segoe UI Light"/>
        </w:rPr>
        <w:t>4224 White Oak Road</w:t>
      </w:r>
    </w:p>
    <w:p w:rsidR="00514681" w:rsidRPr="00A42420" w:rsidRDefault="00A42420" w:rsidP="00514681">
      <w:pPr>
        <w:rPr>
          <w:rFonts w:ascii="Segoe UI Light" w:eastAsiaTheme="minorEastAsia" w:hAnsi="Segoe UI Light" w:cs="Segoe UI Light"/>
        </w:rPr>
      </w:pPr>
      <w:r w:rsidRPr="00A42420">
        <w:rPr>
          <w:rFonts w:ascii="Segoe UI Light" w:eastAsiaTheme="minorEastAsia" w:hAnsi="Segoe UI Light" w:cs="Segoe UI Light"/>
        </w:rPr>
        <w:t>Tampa, FL 33601</w:t>
      </w:r>
    </w:p>
    <w:p w:rsidR="00514681" w:rsidRPr="00A42420" w:rsidRDefault="00514681" w:rsidP="00514681">
      <w:pPr>
        <w:rPr>
          <w:rFonts w:ascii="Segoe UI Light" w:eastAsiaTheme="minorEastAsia" w:hAnsi="Segoe UI Light" w:cs="Segoe UI Light"/>
        </w:rPr>
      </w:pPr>
      <w:r w:rsidRPr="00A42420">
        <w:rPr>
          <w:rFonts w:ascii="Segoe UI Light" w:eastAsiaTheme="minorEastAsia" w:hAnsi="Segoe UI Light" w:cs="Segoe UI Light"/>
        </w:rPr>
        <w:t>(</w:t>
      </w:r>
      <w:r w:rsidR="00A42420" w:rsidRPr="00A42420">
        <w:rPr>
          <w:rFonts w:ascii="Segoe UI Light" w:eastAsiaTheme="minorEastAsia" w:hAnsi="Segoe UI Light" w:cs="Segoe UI Light"/>
        </w:rPr>
        <w:t>813</w:t>
      </w:r>
      <w:r w:rsidRPr="00A42420">
        <w:rPr>
          <w:rFonts w:ascii="Segoe UI Light" w:eastAsiaTheme="minorEastAsia" w:hAnsi="Segoe UI Light" w:cs="Segoe UI Light"/>
        </w:rPr>
        <w:t>) 555-</w:t>
      </w:r>
      <w:r w:rsidR="00A42420" w:rsidRPr="00A42420">
        <w:rPr>
          <w:rFonts w:ascii="Segoe UI Light" w:eastAsiaTheme="minorEastAsia" w:hAnsi="Segoe UI Light" w:cs="Segoe UI Light"/>
        </w:rPr>
        <w:t>0112</w:t>
      </w:r>
    </w:p>
    <w:p w:rsidR="00514681" w:rsidRPr="00A42420" w:rsidRDefault="00A42420" w:rsidP="00A42420">
      <w:pPr>
        <w:pBdr>
          <w:bottom w:val="single" w:sz="12" w:space="1" w:color="auto"/>
        </w:pBdr>
        <w:rPr>
          <w:rFonts w:ascii="Segoe UI Light" w:eastAsiaTheme="minorEastAsia" w:hAnsi="Segoe UI Light" w:cs="Segoe UI Light"/>
          <w:sz w:val="16"/>
          <w:szCs w:val="16"/>
        </w:rPr>
      </w:pPr>
      <w:r w:rsidRPr="00A42420">
        <w:rPr>
          <w:rFonts w:ascii="Segoe UI Light" w:eastAsiaTheme="minorEastAsia" w:hAnsi="Segoe UI Light" w:cs="Segoe UI Light"/>
        </w:rPr>
        <w:t>wfranklin</w:t>
      </w:r>
      <w:r w:rsidR="00514681" w:rsidRPr="00A42420">
        <w:rPr>
          <w:rFonts w:ascii="Segoe UI Light" w:eastAsiaTheme="minorEastAsia" w:hAnsi="Segoe UI Light" w:cs="Segoe UI Light"/>
        </w:rPr>
        <w:t>@alcona.net</w:t>
      </w:r>
    </w:p>
    <w:p w:rsidR="00514681" w:rsidRDefault="00514681" w:rsidP="00514681">
      <w:pPr>
        <w:rPr>
          <w:rFonts w:eastAsiaTheme="minorEastAsia"/>
        </w:rPr>
      </w:pPr>
    </w:p>
    <w:p w:rsidR="003163BA" w:rsidRDefault="003163B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0"/>
        <w:gridCol w:w="4660"/>
      </w:tblGrid>
      <w:tr w:rsidR="003163BA" w:rsidRPr="00C9758A" w:rsidTr="003B1ED2">
        <w:tc>
          <w:tcPr>
            <w:tcW w:w="4788" w:type="dxa"/>
          </w:tcPr>
          <w:p w:rsidR="003163BA" w:rsidRDefault="003163BA" w:rsidP="001B2D0A">
            <w:r>
              <w:lastRenderedPageBreak/>
              <w:t>William Franklin</w:t>
            </w:r>
          </w:p>
          <w:p w:rsidR="003163BA" w:rsidRDefault="003163BA" w:rsidP="001B2D0A">
            <w:r>
              <w:t>4224 White Oak Road</w:t>
            </w:r>
          </w:p>
          <w:p w:rsidR="003163BA" w:rsidRDefault="003163BA" w:rsidP="001B2D0A">
            <w:r>
              <w:t>Tampa, FL 33601</w:t>
            </w:r>
          </w:p>
          <w:p w:rsidR="003163BA" w:rsidRDefault="003163BA" w:rsidP="001B2D0A">
            <w:r>
              <w:t>(813) 555-0112</w:t>
            </w:r>
          </w:p>
          <w:p w:rsidR="003163BA" w:rsidRPr="00C9758A" w:rsidRDefault="003163BA" w:rsidP="00653DA9">
            <w:r>
              <w:t>wfranklin@alcona.net</w:t>
            </w:r>
          </w:p>
        </w:tc>
        <w:tc>
          <w:tcPr>
            <w:tcW w:w="4788" w:type="dxa"/>
          </w:tcPr>
          <w:p w:rsidR="003163BA" w:rsidRPr="00C9758A" w:rsidRDefault="003163BA" w:rsidP="00C9758A"/>
        </w:tc>
      </w:tr>
      <w:tr w:rsidR="003163BA" w:rsidRPr="00C9758A" w:rsidTr="003B1ED2">
        <w:tc>
          <w:tcPr>
            <w:tcW w:w="4788" w:type="dxa"/>
          </w:tcPr>
          <w:p w:rsidR="003163BA" w:rsidRPr="003163BA" w:rsidRDefault="003163BA" w:rsidP="00C9758A">
            <w:pPr>
              <w:rPr>
                <w:b/>
              </w:rPr>
            </w:pPr>
            <w:r w:rsidRPr="003163BA">
              <w:rPr>
                <w:b/>
              </w:rPr>
              <w:t>EDUCATION</w:t>
            </w:r>
          </w:p>
        </w:tc>
        <w:tc>
          <w:tcPr>
            <w:tcW w:w="4788" w:type="dxa"/>
          </w:tcPr>
          <w:p w:rsidR="003163BA" w:rsidRPr="00497DF1" w:rsidRDefault="003163BA" w:rsidP="00C9758A">
            <w:pPr>
              <w:rPr>
                <w:b/>
              </w:rPr>
            </w:pPr>
            <w:r w:rsidRPr="00497DF1">
              <w:rPr>
                <w:b/>
              </w:rPr>
              <w:t>Florida International University, Miami, FL</w:t>
            </w:r>
          </w:p>
          <w:p w:rsidR="003163BA" w:rsidRDefault="003163BA" w:rsidP="00C9758A">
            <w:r>
              <w:t>Bachelor of Science, Business Management</w:t>
            </w:r>
          </w:p>
          <w:p w:rsidR="003163BA" w:rsidRPr="00C9758A" w:rsidRDefault="003163BA" w:rsidP="00397F93">
            <w:pPr>
              <w:spacing w:after="240"/>
            </w:pPr>
            <w:r w:rsidRPr="00C9758A">
              <w:t>September 201</w:t>
            </w:r>
            <w:r>
              <w:t>4</w:t>
            </w:r>
            <w:r w:rsidRPr="00C9758A">
              <w:t xml:space="preserve"> to May 20</w:t>
            </w:r>
            <w:r>
              <w:t>16</w:t>
            </w:r>
          </w:p>
          <w:p w:rsidR="003163BA" w:rsidRPr="00497DF1" w:rsidRDefault="003163BA" w:rsidP="00C9758A">
            <w:pPr>
              <w:rPr>
                <w:b/>
              </w:rPr>
            </w:pPr>
            <w:r w:rsidRPr="00497DF1">
              <w:rPr>
                <w:b/>
              </w:rPr>
              <w:t>Florida Port Community College, St. Petersburg, FL</w:t>
            </w:r>
          </w:p>
          <w:p w:rsidR="003163BA" w:rsidRPr="00C9758A" w:rsidRDefault="003163BA" w:rsidP="00C9758A">
            <w:r>
              <w:t>Associate</w:t>
            </w:r>
            <w:r w:rsidRPr="00C9758A">
              <w:t xml:space="preserve"> of Science, </w:t>
            </w:r>
            <w:r>
              <w:t>Business Computing</w:t>
            </w:r>
          </w:p>
          <w:p w:rsidR="003163BA" w:rsidRPr="00C9758A" w:rsidRDefault="003163BA" w:rsidP="00497DF1">
            <w:pPr>
              <w:spacing w:after="240"/>
            </w:pPr>
            <w:r w:rsidRPr="00C9758A">
              <w:t>September 201</w:t>
            </w:r>
            <w:r>
              <w:t>2</w:t>
            </w:r>
            <w:r w:rsidRPr="00C9758A">
              <w:t xml:space="preserve"> to May 20</w:t>
            </w:r>
            <w:r>
              <w:t>14</w:t>
            </w:r>
          </w:p>
        </w:tc>
      </w:tr>
      <w:tr w:rsidR="003163BA" w:rsidRPr="00C9758A" w:rsidTr="003B1ED2">
        <w:tc>
          <w:tcPr>
            <w:tcW w:w="4788" w:type="dxa"/>
          </w:tcPr>
          <w:p w:rsidR="003163BA" w:rsidRPr="003163BA" w:rsidRDefault="003163BA" w:rsidP="00C9758A">
            <w:pPr>
              <w:rPr>
                <w:b/>
              </w:rPr>
            </w:pPr>
            <w:r w:rsidRPr="003163BA">
              <w:rPr>
                <w:b/>
              </w:rPr>
              <w:t>RELEVANT EXPERIENCE</w:t>
            </w:r>
          </w:p>
        </w:tc>
        <w:tc>
          <w:tcPr>
            <w:tcW w:w="4788" w:type="dxa"/>
          </w:tcPr>
          <w:p w:rsidR="003163BA" w:rsidRPr="00C9758A" w:rsidRDefault="003163BA" w:rsidP="00C9758A">
            <w:r w:rsidRPr="00497DF1">
              <w:rPr>
                <w:b/>
              </w:rPr>
              <w:t>IT Analyst</w:t>
            </w:r>
            <w:r w:rsidRPr="00C9758A">
              <w:t xml:space="preserve">, </w:t>
            </w:r>
            <w:r>
              <w:t>Florida International</w:t>
            </w:r>
            <w:r w:rsidRPr="00C9758A">
              <w:t xml:space="preserve"> University</w:t>
            </w:r>
            <w:r>
              <w:t>, Miami, FL</w:t>
            </w:r>
          </w:p>
          <w:p w:rsidR="003163BA" w:rsidRPr="00C9758A" w:rsidRDefault="003163BA" w:rsidP="00C9758A">
            <w:r w:rsidRPr="00C9758A">
              <w:t>January 2014 to present</w:t>
            </w:r>
          </w:p>
          <w:p w:rsidR="003163BA" w:rsidRDefault="003163BA" w:rsidP="00C9758A">
            <w:r w:rsidRPr="00C9758A">
              <w:t>Provide local and remote desktop support across campus</w:t>
            </w:r>
          </w:p>
          <w:p w:rsidR="003163BA" w:rsidRPr="00C9758A" w:rsidRDefault="003163BA" w:rsidP="00C9758A">
            <w:r>
              <w:t>Link computers via wireless router</w:t>
            </w:r>
          </w:p>
          <w:p w:rsidR="003163BA" w:rsidRDefault="003163BA" w:rsidP="00C9758A">
            <w:r w:rsidRPr="00C9758A">
              <w:t>Provide support for Windows, Macintosh, and Linux computers</w:t>
            </w:r>
          </w:p>
          <w:p w:rsidR="003163BA" w:rsidRPr="00C9758A" w:rsidRDefault="003163BA" w:rsidP="00C9758A">
            <w:r>
              <w:t>Provide support for Windows Azure cloud platform</w:t>
            </w:r>
          </w:p>
          <w:p w:rsidR="003163BA" w:rsidRPr="00C9758A" w:rsidRDefault="003163BA" w:rsidP="00C9758A">
            <w:r w:rsidRPr="00C9758A">
              <w:t>Provide support for Microsoft and Adobe</w:t>
            </w:r>
            <w:r>
              <w:t xml:space="preserve"> Creative Suite</w:t>
            </w:r>
            <w:r w:rsidRPr="00C9758A">
              <w:t xml:space="preserve"> software products</w:t>
            </w:r>
          </w:p>
          <w:p w:rsidR="003163BA" w:rsidRPr="00C9758A" w:rsidRDefault="003163BA" w:rsidP="00497DF1">
            <w:pPr>
              <w:spacing w:after="240"/>
            </w:pPr>
            <w:r w:rsidRPr="00C9758A">
              <w:t xml:space="preserve">Analyze and </w:t>
            </w:r>
            <w:r>
              <w:t>resolve</w:t>
            </w:r>
            <w:r w:rsidRPr="00C9758A">
              <w:t xml:space="preserve"> network problems</w:t>
            </w:r>
          </w:p>
          <w:p w:rsidR="003163BA" w:rsidRPr="00C9758A" w:rsidRDefault="003163BA" w:rsidP="00C9758A">
            <w:r w:rsidRPr="00497DF1">
              <w:rPr>
                <w:b/>
              </w:rPr>
              <w:t>Computer Technician</w:t>
            </w:r>
            <w:r w:rsidRPr="00C9758A">
              <w:t xml:space="preserve"> (part-time), </w:t>
            </w:r>
            <w:r>
              <w:t>Coast Off Road Racing, St Petersburg, FL</w:t>
            </w:r>
          </w:p>
          <w:p w:rsidR="003163BA" w:rsidRPr="00C9758A" w:rsidRDefault="003163BA" w:rsidP="00C9758A">
            <w:r w:rsidRPr="00C9758A">
              <w:t>September 201</w:t>
            </w:r>
            <w:r>
              <w:t>2</w:t>
            </w:r>
            <w:r w:rsidRPr="00C9758A">
              <w:t xml:space="preserve"> to </w:t>
            </w:r>
            <w:r>
              <w:t>January</w:t>
            </w:r>
            <w:r w:rsidRPr="00C9758A">
              <w:t xml:space="preserve"> 201</w:t>
            </w:r>
            <w:r>
              <w:t>4</w:t>
            </w:r>
          </w:p>
          <w:p w:rsidR="003163BA" w:rsidRPr="00C9758A" w:rsidRDefault="003163BA" w:rsidP="00C9758A">
            <w:r w:rsidRPr="00C9758A">
              <w:t xml:space="preserve">Installed </w:t>
            </w:r>
            <w:r>
              <w:t xml:space="preserve">computer </w:t>
            </w:r>
            <w:r w:rsidRPr="00C9758A">
              <w:t>hardware</w:t>
            </w:r>
          </w:p>
          <w:p w:rsidR="003163BA" w:rsidRPr="00C9758A" w:rsidRDefault="003163BA" w:rsidP="00C9758A">
            <w:r w:rsidRPr="00C9758A">
              <w:t>Installed, updated, and upgraded application software</w:t>
            </w:r>
          </w:p>
          <w:p w:rsidR="003163BA" w:rsidRDefault="003163BA" w:rsidP="00C9758A">
            <w:r w:rsidRPr="00C9758A">
              <w:t xml:space="preserve">Installed, updated, and upgraded </w:t>
            </w:r>
            <w:r>
              <w:t>security</w:t>
            </w:r>
            <w:r w:rsidRPr="00C9758A">
              <w:t xml:space="preserve"> software</w:t>
            </w:r>
          </w:p>
          <w:p w:rsidR="003163BA" w:rsidRPr="00C9758A" w:rsidRDefault="003163BA" w:rsidP="00C9758A">
            <w:r>
              <w:t>Performed all computer maintenance</w:t>
            </w:r>
          </w:p>
          <w:p w:rsidR="003163BA" w:rsidRPr="00C9758A" w:rsidRDefault="003163BA" w:rsidP="00497DF1">
            <w:pPr>
              <w:spacing w:after="240"/>
            </w:pPr>
            <w:r w:rsidRPr="00C9758A">
              <w:t>Updated device drivers for computer peripherals</w:t>
            </w:r>
          </w:p>
        </w:tc>
      </w:tr>
      <w:tr w:rsidR="003163BA" w:rsidRPr="00C9758A" w:rsidTr="003B1ED2">
        <w:tc>
          <w:tcPr>
            <w:tcW w:w="4788" w:type="dxa"/>
          </w:tcPr>
          <w:p w:rsidR="003163BA" w:rsidRPr="003163BA" w:rsidRDefault="003163BA" w:rsidP="00C9758A">
            <w:pPr>
              <w:rPr>
                <w:b/>
              </w:rPr>
            </w:pPr>
            <w:r w:rsidRPr="003163BA">
              <w:rPr>
                <w:b/>
              </w:rPr>
              <w:t>CERTIFICATIONS</w:t>
            </w:r>
          </w:p>
        </w:tc>
        <w:tc>
          <w:tcPr>
            <w:tcW w:w="4788" w:type="dxa"/>
          </w:tcPr>
          <w:p w:rsidR="003163BA" w:rsidRPr="00C9758A" w:rsidRDefault="003163BA" w:rsidP="00C9758A">
            <w:r w:rsidRPr="00C9758A">
              <w:t>Microsoft Certified IT Professional (MCITP)</w:t>
            </w:r>
          </w:p>
          <w:p w:rsidR="003163BA" w:rsidRPr="00C9758A" w:rsidRDefault="003163BA" w:rsidP="00C9758A">
            <w:r w:rsidRPr="00C9758A">
              <w:t>Microsoft Certified Desktop Support Technician (MCDST)</w:t>
            </w:r>
          </w:p>
          <w:p w:rsidR="003163BA" w:rsidRPr="00C9758A" w:rsidRDefault="003163BA" w:rsidP="00C9758A">
            <w:r w:rsidRPr="00C9758A">
              <w:t>Microsoft Office Specialist (MOS) in Word, Excel, Access, and Outlook</w:t>
            </w:r>
          </w:p>
          <w:p w:rsidR="003163BA" w:rsidRPr="00C9758A" w:rsidRDefault="003163BA" w:rsidP="00C9758A">
            <w:r w:rsidRPr="00C9758A">
              <w:t>Apple Certified Desktop Technician (ACDT)</w:t>
            </w:r>
          </w:p>
        </w:tc>
      </w:tr>
    </w:tbl>
    <w:p w:rsidR="003163BA" w:rsidRPr="00514681" w:rsidRDefault="003163BA" w:rsidP="00E32EE8">
      <w:pPr>
        <w:rPr>
          <w:rFonts w:eastAsiaTheme="minorEastAsia"/>
        </w:rPr>
      </w:pPr>
    </w:p>
    <w:sectPr w:rsidR="003163BA" w:rsidRPr="00514681" w:rsidSect="002A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1F"/>
    <w:rsid w:val="001E42D7"/>
    <w:rsid w:val="0022383A"/>
    <w:rsid w:val="003163BA"/>
    <w:rsid w:val="00357F1F"/>
    <w:rsid w:val="00397F93"/>
    <w:rsid w:val="00465A4D"/>
    <w:rsid w:val="00497DF1"/>
    <w:rsid w:val="00514681"/>
    <w:rsid w:val="008B77C8"/>
    <w:rsid w:val="00A42420"/>
    <w:rsid w:val="00A632FF"/>
    <w:rsid w:val="00C21D20"/>
    <w:rsid w:val="00E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1617B4-B626-45D9-B4A0-EEE05084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3BA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rst\Videos\01_Word\w02\w02_student_data_files\w02G_Letterhea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w02G_Letterhead_Template</Template>
  <TotalTime>6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GO! Series</dc:creator>
  <cp:lastModifiedBy>Firstname Lastname</cp:lastModifiedBy>
  <cp:revision>5</cp:revision>
  <dcterms:created xsi:type="dcterms:W3CDTF">2015-06-29T21:37:00Z</dcterms:created>
  <dcterms:modified xsi:type="dcterms:W3CDTF">2015-06-29T22:36:00Z</dcterms:modified>
</cp:coreProperties>
</file>
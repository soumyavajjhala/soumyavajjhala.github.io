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4"/>
          <w:szCs w:val="24"/>
        </w:rPr>
        <w:alias w:val="Resume Name"/>
        <w:tag w:val="Resume Name"/>
        <w:id w:val="1517890734"/>
        <w:placeholder>
          <w:docPart w:val="73F81FB9BA90444DBFE6661674B24921"/>
        </w:placeholder>
        <w:docPartList>
          <w:docPartGallery w:val="Quick Parts"/>
          <w:docPartCategory w:val=" Resume Name"/>
        </w:docPartList>
      </w:sdtPr>
      <w:sdtEndPr>
        <w:rPr>
          <w:sz w:val="23"/>
          <w:szCs w:val="20"/>
        </w:rPr>
      </w:sdtEndPr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173"/>
            <w:gridCol w:w="7403"/>
          </w:tblGrid>
          <w:tr w:rsidR="00DF3279" w:rsidRPr="00DC7039" w:rsidTr="00DF3279">
            <w:trPr>
              <w:trHeight w:val="648"/>
              <w:jc w:val="center"/>
            </w:trPr>
            <w:tc>
              <w:tcPr>
                <w:tcW w:w="238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DF3279" w:rsidRPr="00DC7039" w:rsidRDefault="00DF3279">
                <w:pPr>
                  <w:pStyle w:val="PersonalName"/>
                  <w:spacing w:line="240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DF3279" w:rsidRPr="00DC7039" w:rsidRDefault="00DF3279">
                <w:pPr>
                  <w:pStyle w:val="PersonalName"/>
                  <w:spacing w:line="240" w:lineRule="auto"/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129102346"/>
                    <w:placeholder>
                      <w:docPart w:val="CF4091BAD78E4C2480ABA4710CB14E7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DC7039">
                      <w:rPr>
                        <w:sz w:val="24"/>
                        <w:szCs w:val="24"/>
                      </w:rPr>
                      <w:t>Tina Nguyen</w:t>
                    </w:r>
                  </w:sdtContent>
                </w:sdt>
              </w:p>
            </w:tc>
          </w:tr>
          <w:tr w:rsidR="00DF3279" w:rsidRPr="00DC7039" w:rsidTr="00DF3279">
            <w:trPr>
              <w:trHeight w:val="257"/>
              <w:jc w:val="center"/>
            </w:trPr>
            <w:tc>
              <w:tcPr>
                <w:tcW w:w="23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DF3279" w:rsidRPr="00DC7039" w:rsidRDefault="00DF3279">
                <w:pPr>
                  <w:spacing w:after="0"/>
                  <w:rPr>
                    <w:sz w:val="24"/>
                    <w:szCs w:val="24"/>
                  </w:rPr>
                </w:pPr>
              </w:p>
            </w:tc>
            <w:tc>
              <w:tcPr>
                <w:tcW w:w="79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DF3279" w:rsidRPr="00DC7039" w:rsidRDefault="00DF3279">
                <w:pPr>
                  <w:pStyle w:val="SenderAddress"/>
                  <w:rPr>
                    <w:sz w:val="24"/>
                    <w:szCs w:val="24"/>
                  </w:rPr>
                </w:pPr>
                <w:r w:rsidRPr="00DC7039">
                  <w:rPr>
                    <w:sz w:val="24"/>
                    <w:szCs w:val="24"/>
                  </w:rPr>
                  <w:t>1776 Atwood Drive, Madison, WI 53704</w:t>
                </w:r>
                <w:r w:rsidRPr="00DC7039">
                  <w:rPr>
                    <w:sz w:val="24"/>
                    <w:szCs w:val="24"/>
                  </w:rPr>
                  <w:br/>
                </w:r>
                <w:r w:rsidR="001A3B19" w:rsidRPr="00DC7039">
                  <w:rPr>
                    <w:sz w:val="24"/>
                    <w:szCs w:val="24"/>
                  </w:rPr>
                  <w:t>(608)555-0347</w:t>
                </w:r>
                <w:r w:rsidRPr="00DC7039">
                  <w:rPr>
                    <w:sz w:val="24"/>
                    <w:szCs w:val="24"/>
                  </w:rPr>
                  <w:br/>
                </w:r>
                <w:r w:rsidR="00DB6816" w:rsidRPr="00DC7039">
                  <w:rPr>
                    <w:sz w:val="24"/>
                    <w:szCs w:val="24"/>
                  </w:rPr>
                  <w:t>tnguyen@alcona.net</w:t>
                </w:r>
              </w:p>
            </w:tc>
          </w:tr>
        </w:tbl>
        <w:p w:rsidR="00380746" w:rsidRDefault="00883D6B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43"/>
        <w:gridCol w:w="7332"/>
      </w:tblGrid>
      <w:tr w:rsidR="00380746" w:rsidRPr="00DC7039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0746" w:rsidRPr="00DC7039" w:rsidRDefault="00380746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80746" w:rsidRPr="00DC7039" w:rsidRDefault="00883D6B">
            <w:pPr>
              <w:pStyle w:val="Section"/>
              <w:spacing w:after="0"/>
              <w:rPr>
                <w:szCs w:val="24"/>
              </w:rPr>
            </w:pPr>
            <w:r w:rsidRPr="00DC7039">
              <w:rPr>
                <w:szCs w:val="24"/>
              </w:rPr>
              <w:t>Objectives</w:t>
            </w:r>
          </w:p>
          <w:p w:rsidR="00380746" w:rsidRPr="00DC7039" w:rsidRDefault="003A6D58">
            <w:pPr>
              <w:spacing w:after="0" w:line="240" w:lineRule="auto"/>
              <w:rPr>
                <w:sz w:val="24"/>
                <w:szCs w:val="24"/>
              </w:rPr>
            </w:pPr>
            <w:r w:rsidRPr="00DC7039">
              <w:rPr>
                <w:sz w:val="24"/>
                <w:szCs w:val="24"/>
              </w:rPr>
              <w:t>To obtain a position using my computer and communication skills</w:t>
            </w:r>
          </w:p>
          <w:p w:rsidR="00380746" w:rsidRPr="00DC7039" w:rsidRDefault="00883D6B">
            <w:pPr>
              <w:pStyle w:val="Section"/>
              <w:spacing w:after="0"/>
              <w:rPr>
                <w:szCs w:val="24"/>
              </w:rPr>
            </w:pPr>
            <w:r w:rsidRPr="00DC7039">
              <w:rPr>
                <w:szCs w:val="24"/>
              </w:rPr>
              <w:t>Education</w:t>
            </w:r>
          </w:p>
          <w:p w:rsidR="00380746" w:rsidRPr="00DC7039" w:rsidRDefault="003A6D58">
            <w:pPr>
              <w:pStyle w:val="Subsection"/>
              <w:spacing w:after="0" w:line="240" w:lineRule="auto"/>
              <w:rPr>
                <w:szCs w:val="24"/>
              </w:rPr>
            </w:pPr>
            <w:r w:rsidRPr="00DC7039">
              <w:rPr>
                <w:szCs w:val="24"/>
              </w:rPr>
              <w:t>Madison Area Technical College</w:t>
            </w:r>
          </w:p>
          <w:p w:rsidR="00380746" w:rsidRPr="00DC7039" w:rsidRDefault="003A6D5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  <w:r w:rsidRPr="00DC7039">
              <w:rPr>
                <w:szCs w:val="24"/>
              </w:rPr>
              <w:t>June 2015</w:t>
            </w:r>
          </w:p>
          <w:p w:rsidR="00380746" w:rsidRPr="00DC7039" w:rsidRDefault="003A6D5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DC7039">
              <w:rPr>
                <w:szCs w:val="24"/>
              </w:rPr>
              <w:t>Business Computing Specialist certificate</w:t>
            </w:r>
          </w:p>
          <w:p w:rsidR="003A6D58" w:rsidRPr="00DC7039" w:rsidRDefault="003A6D5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DC7039">
              <w:rPr>
                <w:szCs w:val="24"/>
              </w:rPr>
              <w:t>Dean’s List, four semesters</w:t>
            </w:r>
          </w:p>
          <w:p w:rsidR="003A6D58" w:rsidRPr="00DC7039" w:rsidRDefault="003A6D5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DC7039">
              <w:rPr>
                <w:szCs w:val="24"/>
              </w:rPr>
              <w:t>President, Community Service Club</w:t>
            </w:r>
          </w:p>
          <w:p w:rsidR="00380746" w:rsidRPr="00DC7039" w:rsidRDefault="00883D6B">
            <w:pPr>
              <w:pStyle w:val="Section"/>
              <w:spacing w:after="0"/>
              <w:rPr>
                <w:szCs w:val="24"/>
              </w:rPr>
            </w:pPr>
            <w:r w:rsidRPr="00DC7039">
              <w:rPr>
                <w:szCs w:val="24"/>
              </w:rPr>
              <w:t>experience</w:t>
            </w:r>
          </w:p>
          <w:p w:rsidR="00380746" w:rsidRPr="00DC7039" w:rsidRDefault="00E30051">
            <w:pPr>
              <w:pStyle w:val="Subsection"/>
              <w:spacing w:after="0" w:line="240" w:lineRule="auto"/>
              <w:rPr>
                <w:color w:val="000000"/>
                <w:spacing w:val="0"/>
                <w:szCs w:val="24"/>
              </w:rPr>
            </w:pPr>
            <w:r w:rsidRPr="00DC7039">
              <w:rPr>
                <w:b w:val="0"/>
                <w:bCs/>
                <w:color w:val="000000"/>
                <w:spacing w:val="0"/>
                <w:szCs w:val="24"/>
              </w:rPr>
              <w:t>Office Assistant (part-time)</w:t>
            </w:r>
            <w:r w:rsidR="00883D6B" w:rsidRPr="00DC7039">
              <w:rPr>
                <w:b w:val="0"/>
                <w:bCs/>
                <w:szCs w:val="24"/>
              </w:rPr>
              <w:t xml:space="preserve"> </w:t>
            </w:r>
            <w:r w:rsidR="00883D6B" w:rsidRPr="00DC7039">
              <w:rPr>
                <w:szCs w:val="24"/>
              </w:rPr>
              <w:t>|</w:t>
            </w:r>
            <w:r w:rsidR="00883D6B" w:rsidRPr="00DC7039">
              <w:rPr>
                <w:b w:val="0"/>
                <w:bCs/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326177524"/>
                <w:placeholder>
                  <w:docPart w:val="33B5C636290A4BD1B5D130A0A1EFE295"/>
                </w:placeholder>
              </w:sdtPr>
              <w:sdtEndPr/>
              <w:sdtContent>
                <w:r w:rsidRPr="00DC7039">
                  <w:rPr>
                    <w:szCs w:val="24"/>
                  </w:rPr>
                  <w:t>The Robinson Company</w:t>
                </w:r>
              </w:sdtContent>
            </w:sdt>
          </w:p>
          <w:p w:rsidR="00380746" w:rsidRPr="00DC7039" w:rsidRDefault="00E30051">
            <w:pPr>
              <w:spacing w:after="0" w:line="240" w:lineRule="auto"/>
              <w:rPr>
                <w:sz w:val="24"/>
                <w:szCs w:val="24"/>
              </w:rPr>
            </w:pPr>
            <w:r w:rsidRPr="00DC7039">
              <w:rPr>
                <w:sz w:val="24"/>
                <w:szCs w:val="24"/>
              </w:rPr>
              <w:t>September 2014</w:t>
            </w:r>
            <w:r w:rsidR="00883D6B" w:rsidRPr="00DC7039">
              <w:rPr>
                <w:sz w:val="24"/>
                <w:szCs w:val="24"/>
              </w:rPr>
              <w:t xml:space="preserve"> - </w:t>
            </w:r>
            <w:r w:rsidRPr="00DC7039">
              <w:rPr>
                <w:sz w:val="24"/>
                <w:szCs w:val="24"/>
              </w:rPr>
              <w:t>Present</w:t>
            </w:r>
          </w:p>
          <w:p w:rsidR="00380746" w:rsidRPr="00DC7039" w:rsidRDefault="00E3005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DC7039">
              <w:rPr>
                <w:szCs w:val="24"/>
              </w:rPr>
              <w:t>Data entry and report generation using company spreadsheet and databases</w:t>
            </w:r>
          </w:p>
          <w:p w:rsidR="00380746" w:rsidRPr="00DC7039" w:rsidRDefault="00883D6B">
            <w:pPr>
              <w:pStyle w:val="Section"/>
              <w:spacing w:after="0"/>
              <w:rPr>
                <w:szCs w:val="24"/>
              </w:rPr>
            </w:pPr>
            <w:r w:rsidRPr="00DC7039">
              <w:rPr>
                <w:szCs w:val="24"/>
              </w:rPr>
              <w:t>skills</w:t>
            </w:r>
          </w:p>
          <w:p w:rsidR="00380746" w:rsidRPr="00DC7039" w:rsidRDefault="00E30051">
            <w:pPr>
              <w:pStyle w:val="ListBullet"/>
              <w:spacing w:after="0" w:line="240" w:lineRule="auto"/>
              <w:rPr>
                <w:szCs w:val="24"/>
              </w:rPr>
            </w:pPr>
            <w:r w:rsidRPr="00DC7039">
              <w:rPr>
                <w:szCs w:val="24"/>
              </w:rPr>
              <w:t>Proficiency using Word, Excel, and Access (completed advanced courses in Microsoft Office programs)</w:t>
            </w:r>
          </w:p>
          <w:p w:rsidR="00380746" w:rsidRPr="0039540E" w:rsidRDefault="00E30051" w:rsidP="0039540E">
            <w:pPr>
              <w:pStyle w:val="ListBullet"/>
              <w:spacing w:after="0" w:line="240" w:lineRule="auto"/>
              <w:rPr>
                <w:szCs w:val="24"/>
              </w:rPr>
            </w:pPr>
            <w:r w:rsidRPr="00DC7039">
              <w:rPr>
                <w:szCs w:val="24"/>
              </w:rPr>
              <w:t>Excellent written and verbal communication (completed courses in Business Communications, PowerPoint, and Speech)</w:t>
            </w:r>
            <w:bookmarkStart w:id="0" w:name="_GoBack"/>
            <w:bookmarkEnd w:id="0"/>
          </w:p>
        </w:tc>
      </w:tr>
    </w:tbl>
    <w:p w:rsidR="00380746" w:rsidRDefault="00380746" w:rsidP="001F4FAF"/>
    <w:sectPr w:rsidR="00380746" w:rsidSect="001F4FAF">
      <w:headerReference w:type="default" r:id="rId9"/>
      <w:footerReference w:type="default" r:id="rId10"/>
      <w:pgSz w:w="12240" w:h="15840"/>
      <w:pgMar w:top="216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D6B" w:rsidRDefault="00883D6B">
      <w:pPr>
        <w:spacing w:after="0" w:line="240" w:lineRule="auto"/>
      </w:pPr>
      <w:r>
        <w:separator/>
      </w:r>
    </w:p>
  </w:endnote>
  <w:endnote w:type="continuationSeparator" w:id="0">
    <w:p w:rsidR="00883D6B" w:rsidRDefault="0088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46" w:rsidRDefault="00380746"/>
  <w:p w:rsidR="00380746" w:rsidRDefault="00883D6B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9540E" w:rsidRPr="0039540E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D6B" w:rsidRDefault="00883D6B">
      <w:pPr>
        <w:spacing w:after="0" w:line="240" w:lineRule="auto"/>
      </w:pPr>
      <w:r>
        <w:separator/>
      </w:r>
    </w:p>
  </w:footnote>
  <w:footnote w:type="continuationSeparator" w:id="0">
    <w:p w:rsidR="00883D6B" w:rsidRDefault="0088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>
        <w:docPart w:val="E3907A9998F8426C8557D4B927B2EA9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80746" w:rsidRDefault="007D1194">
        <w:pPr>
          <w:pStyle w:val="HeaderOdd"/>
        </w:pPr>
        <w:r>
          <w:t>Tina Nguyen</w:t>
        </w:r>
      </w:p>
    </w:sdtContent>
  </w:sdt>
  <w:p w:rsidR="00380746" w:rsidRDefault="003807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83"/>
    <w:rsid w:val="001A3B19"/>
    <w:rsid w:val="001F4FAF"/>
    <w:rsid w:val="00327783"/>
    <w:rsid w:val="00380746"/>
    <w:rsid w:val="0039540E"/>
    <w:rsid w:val="003A6D58"/>
    <w:rsid w:val="007D1194"/>
    <w:rsid w:val="00883D6B"/>
    <w:rsid w:val="00DB6816"/>
    <w:rsid w:val="00DC7039"/>
    <w:rsid w:val="00DF3279"/>
    <w:rsid w:val="00E3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F81FB9BA90444DBFE6661674B24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AADE-7369-41E8-AF3E-82FD4A9D75BD}"/>
      </w:docPartPr>
      <w:docPartBody>
        <w:p w:rsidR="00000000" w:rsidRDefault="0021685E">
          <w:pPr>
            <w:pStyle w:val="73F81FB9BA90444DBFE6661674B2492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3B5C636290A4BD1B5D130A0A1EF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C5C9-9CB2-41DA-B797-372BD8FE00A4}"/>
      </w:docPartPr>
      <w:docPartBody>
        <w:p w:rsidR="00000000" w:rsidRDefault="0021685E">
          <w:pPr>
            <w:pStyle w:val="33B5C636290A4BD1B5D130A0A1EFE295"/>
          </w:pPr>
          <w:r>
            <w:t>[Type the company name]</w:t>
          </w:r>
        </w:p>
      </w:docPartBody>
    </w:docPart>
    <w:docPart>
      <w:docPartPr>
        <w:name w:val="CF4091BAD78E4C2480ABA4710CB1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4311F-3C95-41C3-8232-8EBD83EEBFB2}"/>
      </w:docPartPr>
      <w:docPartBody>
        <w:p w:rsidR="00000000" w:rsidRDefault="00BF496A" w:rsidP="00BF496A">
          <w:pPr>
            <w:pStyle w:val="CF4091BAD78E4C2480ABA4710CB14E7C"/>
          </w:pPr>
          <w:r>
            <w:t>[Type your name]</w:t>
          </w:r>
        </w:p>
      </w:docPartBody>
    </w:docPart>
    <w:docPart>
      <w:docPartPr>
        <w:name w:val="E3907A9998F8426C8557D4B927B2E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7B7E7-A41A-46C2-9719-538505E5F06F}"/>
      </w:docPartPr>
      <w:docPartBody>
        <w:p w:rsidR="00000000" w:rsidRDefault="00BF496A" w:rsidP="00BF496A">
          <w:pPr>
            <w:pStyle w:val="E3907A9998F8426C8557D4B927B2EA98"/>
          </w:pPr>
          <w: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6A"/>
    <w:rsid w:val="0021685E"/>
    <w:rsid w:val="00B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F496A"/>
    <w:rPr>
      <w:color w:val="808080"/>
    </w:rPr>
  </w:style>
  <w:style w:type="paragraph" w:customStyle="1" w:styleId="73F81FB9BA90444DBFE6661674B24921">
    <w:name w:val="73F81FB9BA90444DBFE6661674B24921"/>
  </w:style>
  <w:style w:type="paragraph" w:customStyle="1" w:styleId="C7D5051AAA1940409BBE3EEC20DB6B0A">
    <w:name w:val="C7D5051AAA1940409BBE3EEC20DB6B0A"/>
  </w:style>
  <w:style w:type="paragraph" w:customStyle="1" w:styleId="6BDE4546064146A099587F479893242F">
    <w:name w:val="6BDE4546064146A099587F479893242F"/>
  </w:style>
  <w:style w:type="paragraph" w:customStyle="1" w:styleId="B667C78DBC204A638B9A99456ABA769B">
    <w:name w:val="B667C78DBC204A638B9A99456ABA769B"/>
  </w:style>
  <w:style w:type="paragraph" w:customStyle="1" w:styleId="4E9C7488E4744A6D9F14A2FC77AA8C7B">
    <w:name w:val="4E9C7488E4744A6D9F14A2FC77AA8C7B"/>
  </w:style>
  <w:style w:type="paragraph" w:customStyle="1" w:styleId="1DF56DB880CA4ED486A5019F138175BB">
    <w:name w:val="1DF56DB880CA4ED486A5019F138175BB"/>
  </w:style>
  <w:style w:type="paragraph" w:customStyle="1" w:styleId="2529798B21EF48438A5071EC2B25F761">
    <w:name w:val="2529798B21EF48438A5071EC2B25F761"/>
  </w:style>
  <w:style w:type="paragraph" w:customStyle="1" w:styleId="DAC66A9762CE4309A9EE5EFBD4DBFEC2">
    <w:name w:val="DAC66A9762CE4309A9EE5EFBD4DBFEC2"/>
  </w:style>
  <w:style w:type="paragraph" w:customStyle="1" w:styleId="E91C3364AD274372AAF72726D734A46B">
    <w:name w:val="E91C3364AD274372AAF72726D734A46B"/>
  </w:style>
  <w:style w:type="paragraph" w:customStyle="1" w:styleId="6281C267AC6041CDAB91C272BB37AC52">
    <w:name w:val="6281C267AC6041CDAB91C272BB37AC52"/>
  </w:style>
  <w:style w:type="paragraph" w:customStyle="1" w:styleId="AFA4B8C3203E4EAAB16F49E64FEBD439">
    <w:name w:val="AFA4B8C3203E4EAAB16F49E64FEBD439"/>
  </w:style>
  <w:style w:type="paragraph" w:customStyle="1" w:styleId="52C152EEE34B448A9DC2300708CDFF89">
    <w:name w:val="52C152EEE34B448A9DC2300708CDFF89"/>
  </w:style>
  <w:style w:type="paragraph" w:customStyle="1" w:styleId="33B5C636290A4BD1B5D130A0A1EFE295">
    <w:name w:val="33B5C636290A4BD1B5D130A0A1EFE295"/>
  </w:style>
  <w:style w:type="paragraph" w:customStyle="1" w:styleId="719DCB5400A64E90BBC6A793F970A278">
    <w:name w:val="719DCB5400A64E90BBC6A793F970A278"/>
  </w:style>
  <w:style w:type="paragraph" w:customStyle="1" w:styleId="F19B9D30A4934A2088280C1BF2013A26">
    <w:name w:val="F19B9D30A4934A2088280C1BF2013A26"/>
  </w:style>
  <w:style w:type="paragraph" w:customStyle="1" w:styleId="51025B825E6241F7A6FF3B855207A507">
    <w:name w:val="51025B825E6241F7A6FF3B855207A507"/>
  </w:style>
  <w:style w:type="paragraph" w:customStyle="1" w:styleId="9A2B3B8C325D4342AEED717C954FE329">
    <w:name w:val="9A2B3B8C325D4342AEED717C954FE329"/>
  </w:style>
  <w:style w:type="paragraph" w:customStyle="1" w:styleId="CF4091BAD78E4C2480ABA4710CB14E7C">
    <w:name w:val="CF4091BAD78E4C2480ABA4710CB14E7C"/>
    <w:rsid w:val="00BF496A"/>
  </w:style>
  <w:style w:type="paragraph" w:customStyle="1" w:styleId="A83718B50074413A80EB822B669718B8">
    <w:name w:val="A83718B50074413A80EB822B669718B8"/>
    <w:rsid w:val="00BF496A"/>
  </w:style>
  <w:style w:type="paragraph" w:customStyle="1" w:styleId="BA0E23EF094B49FAB699ECA645E5E041">
    <w:name w:val="BA0E23EF094B49FAB699ECA645E5E041"/>
    <w:rsid w:val="00BF496A"/>
  </w:style>
  <w:style w:type="paragraph" w:customStyle="1" w:styleId="E3907A9998F8426C8557D4B927B2EA98">
    <w:name w:val="E3907A9998F8426C8557D4B927B2EA98"/>
    <w:rsid w:val="00BF496A"/>
  </w:style>
  <w:style w:type="paragraph" w:customStyle="1" w:styleId="E847E487835E41168DB46770425246BA">
    <w:name w:val="E847E487835E41168DB46770425246BA"/>
    <w:rsid w:val="00BF496A"/>
  </w:style>
  <w:style w:type="paragraph" w:customStyle="1" w:styleId="0FF0DB5618294407A02579FC901F96EE">
    <w:name w:val="0FF0DB5618294407A02579FC901F96EE"/>
    <w:rsid w:val="00BF496A"/>
  </w:style>
  <w:style w:type="paragraph" w:customStyle="1" w:styleId="044E6A2F7E704C4E96A542BA5EAF1479">
    <w:name w:val="044E6A2F7E704C4E96A542BA5EAF1479"/>
    <w:rsid w:val="00BF49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F496A"/>
    <w:rPr>
      <w:color w:val="808080"/>
    </w:rPr>
  </w:style>
  <w:style w:type="paragraph" w:customStyle="1" w:styleId="73F81FB9BA90444DBFE6661674B24921">
    <w:name w:val="73F81FB9BA90444DBFE6661674B24921"/>
  </w:style>
  <w:style w:type="paragraph" w:customStyle="1" w:styleId="C7D5051AAA1940409BBE3EEC20DB6B0A">
    <w:name w:val="C7D5051AAA1940409BBE3EEC20DB6B0A"/>
  </w:style>
  <w:style w:type="paragraph" w:customStyle="1" w:styleId="6BDE4546064146A099587F479893242F">
    <w:name w:val="6BDE4546064146A099587F479893242F"/>
  </w:style>
  <w:style w:type="paragraph" w:customStyle="1" w:styleId="B667C78DBC204A638B9A99456ABA769B">
    <w:name w:val="B667C78DBC204A638B9A99456ABA769B"/>
  </w:style>
  <w:style w:type="paragraph" w:customStyle="1" w:styleId="4E9C7488E4744A6D9F14A2FC77AA8C7B">
    <w:name w:val="4E9C7488E4744A6D9F14A2FC77AA8C7B"/>
  </w:style>
  <w:style w:type="paragraph" w:customStyle="1" w:styleId="1DF56DB880CA4ED486A5019F138175BB">
    <w:name w:val="1DF56DB880CA4ED486A5019F138175BB"/>
  </w:style>
  <w:style w:type="paragraph" w:customStyle="1" w:styleId="2529798B21EF48438A5071EC2B25F761">
    <w:name w:val="2529798B21EF48438A5071EC2B25F761"/>
  </w:style>
  <w:style w:type="paragraph" w:customStyle="1" w:styleId="DAC66A9762CE4309A9EE5EFBD4DBFEC2">
    <w:name w:val="DAC66A9762CE4309A9EE5EFBD4DBFEC2"/>
  </w:style>
  <w:style w:type="paragraph" w:customStyle="1" w:styleId="E91C3364AD274372AAF72726D734A46B">
    <w:name w:val="E91C3364AD274372AAF72726D734A46B"/>
  </w:style>
  <w:style w:type="paragraph" w:customStyle="1" w:styleId="6281C267AC6041CDAB91C272BB37AC52">
    <w:name w:val="6281C267AC6041CDAB91C272BB37AC52"/>
  </w:style>
  <w:style w:type="paragraph" w:customStyle="1" w:styleId="AFA4B8C3203E4EAAB16F49E64FEBD439">
    <w:name w:val="AFA4B8C3203E4EAAB16F49E64FEBD439"/>
  </w:style>
  <w:style w:type="paragraph" w:customStyle="1" w:styleId="52C152EEE34B448A9DC2300708CDFF89">
    <w:name w:val="52C152EEE34B448A9DC2300708CDFF89"/>
  </w:style>
  <w:style w:type="paragraph" w:customStyle="1" w:styleId="33B5C636290A4BD1B5D130A0A1EFE295">
    <w:name w:val="33B5C636290A4BD1B5D130A0A1EFE295"/>
  </w:style>
  <w:style w:type="paragraph" w:customStyle="1" w:styleId="719DCB5400A64E90BBC6A793F970A278">
    <w:name w:val="719DCB5400A64E90BBC6A793F970A278"/>
  </w:style>
  <w:style w:type="paragraph" w:customStyle="1" w:styleId="F19B9D30A4934A2088280C1BF2013A26">
    <w:name w:val="F19B9D30A4934A2088280C1BF2013A26"/>
  </w:style>
  <w:style w:type="paragraph" w:customStyle="1" w:styleId="51025B825E6241F7A6FF3B855207A507">
    <w:name w:val="51025B825E6241F7A6FF3B855207A507"/>
  </w:style>
  <w:style w:type="paragraph" w:customStyle="1" w:styleId="9A2B3B8C325D4342AEED717C954FE329">
    <w:name w:val="9A2B3B8C325D4342AEED717C954FE329"/>
  </w:style>
  <w:style w:type="paragraph" w:customStyle="1" w:styleId="CF4091BAD78E4C2480ABA4710CB14E7C">
    <w:name w:val="CF4091BAD78E4C2480ABA4710CB14E7C"/>
    <w:rsid w:val="00BF496A"/>
  </w:style>
  <w:style w:type="paragraph" w:customStyle="1" w:styleId="A83718B50074413A80EB822B669718B8">
    <w:name w:val="A83718B50074413A80EB822B669718B8"/>
    <w:rsid w:val="00BF496A"/>
  </w:style>
  <w:style w:type="paragraph" w:customStyle="1" w:styleId="BA0E23EF094B49FAB699ECA645E5E041">
    <w:name w:val="BA0E23EF094B49FAB699ECA645E5E041"/>
    <w:rsid w:val="00BF496A"/>
  </w:style>
  <w:style w:type="paragraph" w:customStyle="1" w:styleId="E3907A9998F8426C8557D4B927B2EA98">
    <w:name w:val="E3907A9998F8426C8557D4B927B2EA98"/>
    <w:rsid w:val="00BF496A"/>
  </w:style>
  <w:style w:type="paragraph" w:customStyle="1" w:styleId="E847E487835E41168DB46770425246BA">
    <w:name w:val="E847E487835E41168DB46770425246BA"/>
    <w:rsid w:val="00BF496A"/>
  </w:style>
  <w:style w:type="paragraph" w:customStyle="1" w:styleId="0FF0DB5618294407A02579FC901F96EE">
    <w:name w:val="0FF0DB5618294407A02579FC901F96EE"/>
    <w:rsid w:val="00BF496A"/>
  </w:style>
  <w:style w:type="paragraph" w:customStyle="1" w:styleId="044E6A2F7E704C4E96A542BA5EAF1479">
    <w:name w:val="044E6A2F7E704C4E96A542BA5EAF1479"/>
    <w:rsid w:val="00BF4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Nguyen</dc:creator>
  <cp:lastModifiedBy>Soumya</cp:lastModifiedBy>
  <cp:revision>10</cp:revision>
  <dcterms:created xsi:type="dcterms:W3CDTF">2013-04-25T22:17:00Z</dcterms:created>
  <dcterms:modified xsi:type="dcterms:W3CDTF">2013-04-25T22:27:00Z</dcterms:modified>
</cp:coreProperties>
</file>